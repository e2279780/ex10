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0747E" w14:textId="77777777" w:rsidR="003178E6" w:rsidRDefault="003178E6" w:rsidP="003178E6">
      <w:pPr>
        <w:pStyle w:val="Titre1"/>
        <w:numPr>
          <w:ilvl w:val="0"/>
          <w:numId w:val="0"/>
        </w:numPr>
      </w:pPr>
      <w:r>
        <w:t>Objectifs</w:t>
      </w:r>
    </w:p>
    <w:p w14:paraId="7511E1B5" w14:textId="073F5DBE" w:rsidR="003178E6" w:rsidRPr="00497C8B" w:rsidRDefault="00EB6274" w:rsidP="00497C8B">
      <w:pPr>
        <w:pStyle w:val="paraPuce"/>
      </w:pPr>
      <w:r>
        <w:rPr>
          <w:rStyle w:val="codeCar"/>
          <w:rFonts w:ascii="Verdana" w:hAnsi="Verdana" w:cs="Arial"/>
          <w:noProof w:val="0"/>
          <w:szCs w:val="22"/>
        </w:rPr>
        <w:t>Publication d'une application sur un site web</w:t>
      </w:r>
    </w:p>
    <w:p w14:paraId="4A0CD816" w14:textId="77777777" w:rsidR="003178E6" w:rsidRDefault="003178E6" w:rsidP="003178E6"/>
    <w:p w14:paraId="2CB9406D" w14:textId="0D12EC95" w:rsidR="00497C8B" w:rsidRDefault="00EB6274" w:rsidP="00497C8B">
      <w:pPr>
        <w:pStyle w:val="Titre1"/>
        <w:numPr>
          <w:ilvl w:val="0"/>
          <w:numId w:val="0"/>
        </w:numPr>
        <w:ind w:left="851" w:hanging="851"/>
      </w:pPr>
      <w:r>
        <w:t>Réalisation</w:t>
      </w:r>
    </w:p>
    <w:p w14:paraId="59E9659F" w14:textId="2B640661" w:rsidR="00497C8B" w:rsidRDefault="004C66A2" w:rsidP="00497C8B">
      <w:pPr>
        <w:pStyle w:val="paraPuce"/>
        <w:rPr>
          <w:lang w:val="fr-FR"/>
        </w:rPr>
      </w:pPr>
      <w:r>
        <w:rPr>
          <w:lang w:val="fr-FR"/>
        </w:rPr>
        <w:t>Générez le site web de l'application ex10 (</w:t>
      </w:r>
      <w:r w:rsidRPr="007D1C65">
        <w:rPr>
          <w:rStyle w:val="codeCar"/>
        </w:rPr>
        <w:t>npm run build</w:t>
      </w:r>
      <w:r>
        <w:rPr>
          <w:lang w:val="fr-FR"/>
        </w:rPr>
        <w:t>)</w:t>
      </w:r>
    </w:p>
    <w:p w14:paraId="6815DC8E" w14:textId="069FE00F" w:rsidR="007D1C65" w:rsidRDefault="002E6371" w:rsidP="002E6371">
      <w:pPr>
        <w:pStyle w:val="paraPuce"/>
        <w:rPr>
          <w:lang w:val="fr-FR"/>
        </w:rPr>
      </w:pPr>
      <w:r>
        <w:rPr>
          <w:lang w:val="fr-FR"/>
        </w:rPr>
        <w:t xml:space="preserve">Publiez le site web </w:t>
      </w:r>
      <w:r>
        <w:rPr>
          <w:lang w:val="fr-FR"/>
        </w:rPr>
        <w:t xml:space="preserve">généré sur </w:t>
      </w:r>
      <w:r w:rsidR="00376070">
        <w:rPr>
          <w:lang w:val="fr-FR"/>
        </w:rPr>
        <w:t>Azure.  L</w:t>
      </w:r>
      <w:r>
        <w:rPr>
          <w:lang w:val="fr-FR"/>
        </w:rPr>
        <w:t xml:space="preserve">e site </w:t>
      </w:r>
      <w:r w:rsidR="004C66A2">
        <w:rPr>
          <w:lang w:val="fr-FR"/>
        </w:rPr>
        <w:t xml:space="preserve">web </w:t>
      </w:r>
      <w:r w:rsidR="00376070">
        <w:rPr>
          <w:lang w:val="fr-FR"/>
        </w:rPr>
        <w:t xml:space="preserve">doit répondre </w:t>
      </w:r>
      <w:r w:rsidR="002E4A02">
        <w:rPr>
          <w:lang w:val="fr-FR"/>
        </w:rPr>
        <w:t>à l'adresse</w:t>
      </w:r>
    </w:p>
    <w:p w14:paraId="165F8CE4" w14:textId="77777777" w:rsidR="007D1C65" w:rsidRDefault="002E4A02" w:rsidP="007D1C65">
      <w:pPr>
        <w:pStyle w:val="paraPuce"/>
        <w:numPr>
          <w:ilvl w:val="0"/>
          <w:numId w:val="0"/>
        </w:numPr>
        <w:ind w:left="708"/>
        <w:rPr>
          <w:lang w:val="fr-FR"/>
        </w:rPr>
      </w:pPr>
      <w:hyperlink r:id="rId8" w:history="1">
        <w:r w:rsidRPr="00F95313">
          <w:rPr>
            <w:rStyle w:val="Hyperlien"/>
            <w:lang w:val="fr-FR"/>
          </w:rPr>
          <w:t>https://</w:t>
        </w:r>
        <w:r w:rsidRPr="00390588">
          <w:rPr>
            <w:rStyle w:val="Hyperlien"/>
            <w:color w:val="FF0000"/>
            <w:lang w:val="fr-FR"/>
          </w:rPr>
          <w:t>e1234567-ex10</w:t>
        </w:r>
        <w:r w:rsidRPr="00F95313">
          <w:rPr>
            <w:rStyle w:val="Hyperlien"/>
            <w:lang w:val="fr-FR"/>
          </w:rPr>
          <w:t>.azurewebsites.net/</w:t>
        </w:r>
      </w:hyperlink>
      <w:r>
        <w:rPr>
          <w:lang w:val="fr-FR"/>
        </w:rPr>
        <w:t xml:space="preserve"> </w:t>
      </w:r>
    </w:p>
    <w:p w14:paraId="65CB9F0B" w14:textId="4A95F615" w:rsidR="004C66A2" w:rsidRDefault="002E4A02" w:rsidP="007D1C65">
      <w:pPr>
        <w:pStyle w:val="paraPuce"/>
        <w:numPr>
          <w:ilvl w:val="0"/>
          <w:numId w:val="0"/>
        </w:numPr>
        <w:ind w:left="708"/>
        <w:rPr>
          <w:lang w:val="fr-FR"/>
        </w:rPr>
      </w:pPr>
      <w:proofErr w:type="gramStart"/>
      <w:r>
        <w:rPr>
          <w:lang w:val="fr-FR"/>
        </w:rPr>
        <w:t>où</w:t>
      </w:r>
      <w:proofErr w:type="gramEnd"/>
      <w:r>
        <w:rPr>
          <w:lang w:val="fr-FR"/>
        </w:rPr>
        <w:t xml:space="preserve"> e1234567 est votre propre </w:t>
      </w:r>
      <w:r w:rsidR="007D1C65">
        <w:rPr>
          <w:lang w:val="fr-FR"/>
        </w:rPr>
        <w:t xml:space="preserve">numéro de </w:t>
      </w:r>
      <w:r>
        <w:rPr>
          <w:lang w:val="fr-FR"/>
        </w:rPr>
        <w:t>matricule.</w:t>
      </w:r>
    </w:p>
    <w:p w14:paraId="24837743" w14:textId="77777777" w:rsidR="00497C8B" w:rsidRPr="007D1C65" w:rsidRDefault="00497C8B" w:rsidP="003178E6">
      <w:pPr>
        <w:rPr>
          <w:lang w:val="fr-FR"/>
        </w:rPr>
      </w:pPr>
    </w:p>
    <w:p w14:paraId="2AAC2DAD" w14:textId="212BB339" w:rsidR="00136BFB" w:rsidRDefault="00136BFB" w:rsidP="00136BFB">
      <w:pPr>
        <w:pStyle w:val="Titre1"/>
        <w:numPr>
          <w:ilvl w:val="0"/>
          <w:numId w:val="0"/>
        </w:numPr>
        <w:ind w:left="851" w:hanging="851"/>
      </w:pPr>
      <w:r>
        <w:t>Remise</w:t>
      </w:r>
    </w:p>
    <w:p w14:paraId="45008520" w14:textId="73239916" w:rsidR="00136BFB" w:rsidRDefault="00EB6274" w:rsidP="003178E6">
      <w:r>
        <w:t>Pas de remise s</w:t>
      </w:r>
      <w:r w:rsidR="00136BFB">
        <w:t xml:space="preserve">ur LÉA.  </w:t>
      </w:r>
      <w:r>
        <w:t>Je vais vérifier que vous avez publié le</w:t>
      </w:r>
      <w:r w:rsidR="006956CC">
        <w:t xml:space="preserve"> site en ouvrant le lien.</w:t>
      </w:r>
      <w:r w:rsidR="002E6371">
        <w:t xml:space="preserve">  Vous devez donc </w:t>
      </w:r>
      <w:r w:rsidR="000E187B">
        <w:t>utiliser exactement le nom du site indiqué plus haut.</w:t>
      </w:r>
    </w:p>
    <w:sectPr w:rsidR="00136BFB" w:rsidSect="00974130">
      <w:headerReference w:type="default" r:id="rId9"/>
      <w:footerReference w:type="default" r:id="rId10"/>
      <w:headerReference w:type="first" r:id="rId11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D8870" w14:textId="77777777" w:rsidR="00712151" w:rsidRDefault="00712151" w:rsidP="00974130">
      <w:r>
        <w:separator/>
      </w:r>
    </w:p>
  </w:endnote>
  <w:endnote w:type="continuationSeparator" w:id="0">
    <w:p w14:paraId="073E2E25" w14:textId="77777777" w:rsidR="00712151" w:rsidRDefault="00712151" w:rsidP="009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15334" w14:textId="5D736AE1" w:rsidR="00974130" w:rsidRPr="00974130" w:rsidRDefault="00974130" w:rsidP="00974130">
    <w:pPr>
      <w:pStyle w:val="Pieddepage"/>
      <w:pBdr>
        <w:top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©</w:t>
    </w:r>
    <w:sdt>
      <w:sdtPr>
        <w:rPr>
          <w:i/>
          <w:color w:val="000000" w:themeColor="text1"/>
          <w:sz w:val="18"/>
          <w:szCs w:val="18"/>
        </w:rPr>
        <w:alias w:val="Auteur "/>
        <w:id w:val="261707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61B2E">
          <w:rPr>
            <w:i/>
            <w:color w:val="000000" w:themeColor="text1"/>
            <w:sz w:val="18"/>
            <w:szCs w:val="18"/>
          </w:rPr>
          <w:t>glachance@cmaisonneuve.qc.ca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45918" w14:textId="77777777" w:rsidR="00712151" w:rsidRDefault="00712151" w:rsidP="00974130">
      <w:r>
        <w:separator/>
      </w:r>
    </w:p>
  </w:footnote>
  <w:footnote w:type="continuationSeparator" w:id="0">
    <w:p w14:paraId="7315157B" w14:textId="77777777" w:rsidR="00712151" w:rsidRDefault="00712151" w:rsidP="00974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ADC10" w14:textId="27A5EC57" w:rsidR="00974130" w:rsidRPr="00974130" w:rsidRDefault="00974130" w:rsidP="00974130">
    <w:pPr>
      <w:pStyle w:val="En-tte"/>
      <w:pBdr>
        <w:bottom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420-</w:t>
    </w:r>
    <w:r w:rsidR="00E85E02">
      <w:rPr>
        <w:i/>
        <w:color w:val="000000" w:themeColor="text1"/>
        <w:sz w:val="18"/>
        <w:szCs w:val="18"/>
      </w:rPr>
      <w:t>4D6</w:t>
    </w:r>
    <w:r w:rsidRPr="00974130">
      <w:rPr>
        <w:i/>
        <w:color w:val="000000" w:themeColor="text1"/>
        <w:sz w:val="18"/>
        <w:szCs w:val="18"/>
      </w:rPr>
      <w:tab/>
    </w:r>
    <w:sdt>
      <w:sdtPr>
        <w:rPr>
          <w:rFonts w:cs="Arial"/>
          <w:i/>
          <w:color w:val="000000" w:themeColor="text1"/>
          <w:sz w:val="18"/>
          <w:szCs w:val="18"/>
        </w:rPr>
        <w:alias w:val="Objet "/>
        <w:id w:val="25449097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9E46DA">
          <w:rPr>
            <w:rFonts w:cs="Arial"/>
            <w:i/>
            <w:color w:val="000000" w:themeColor="text1"/>
            <w:sz w:val="18"/>
            <w:szCs w:val="18"/>
          </w:rPr>
          <w:t>420-4D6</w:t>
        </w:r>
      </w:sdtContent>
    </w:sdt>
    <w:r w:rsidRPr="00974130">
      <w:rPr>
        <w:rFonts w:cs="Arial"/>
        <w:i/>
        <w:color w:val="000000" w:themeColor="text1"/>
        <w:sz w:val="18"/>
        <w:szCs w:val="18"/>
      </w:rPr>
      <w:t xml:space="preserve"> -</w:t>
    </w:r>
    <w:r w:rsidRPr="00974130">
      <w:rPr>
        <w:i/>
        <w:color w:val="000000" w:themeColor="text1"/>
        <w:sz w:val="18"/>
        <w:szCs w:val="18"/>
      </w:rPr>
      <w:t xml:space="preserve"> </w:t>
    </w:r>
    <w:sdt>
      <w:sdtPr>
        <w:rPr>
          <w:i/>
          <w:color w:val="000000" w:themeColor="text1"/>
          <w:sz w:val="18"/>
          <w:szCs w:val="18"/>
        </w:rPr>
        <w:alias w:val="Titre "/>
        <w:id w:val="588287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B6274">
          <w:rPr>
            <w:i/>
            <w:color w:val="000000" w:themeColor="text1"/>
            <w:sz w:val="18"/>
            <w:szCs w:val="18"/>
          </w:rPr>
          <w:t>Exercice 10</w:t>
        </w:r>
      </w:sdtContent>
    </w:sdt>
    <w:r w:rsidRPr="00974130">
      <w:rPr>
        <w:i/>
        <w:color w:val="000000" w:themeColor="text1"/>
        <w:sz w:val="18"/>
        <w:szCs w:val="18"/>
      </w:rPr>
      <w:tab/>
      <w:t xml:space="preserve">Page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PAGE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  <w:r w:rsidRPr="00974130">
      <w:rPr>
        <w:i/>
        <w:color w:val="000000" w:themeColor="text1"/>
        <w:sz w:val="18"/>
        <w:szCs w:val="18"/>
      </w:rPr>
      <w:t xml:space="preserve"> sur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NUMPAGES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58"/>
      <w:gridCol w:w="6220"/>
    </w:tblGrid>
    <w:tr w:rsidR="00974130" w14:paraId="1C3407C9" w14:textId="77777777" w:rsidTr="0031643F">
      <w:trPr>
        <w:trHeight w:val="680"/>
      </w:trPr>
      <w:tc>
        <w:tcPr>
          <w:tcW w:w="3510" w:type="dxa"/>
          <w:shd w:val="clear" w:color="auto" w:fill="0D0D0D" w:themeFill="text1" w:themeFillTint="F2"/>
          <w:vAlign w:val="center"/>
        </w:tcPr>
        <w:p w14:paraId="67A8B086" w14:textId="154D428A" w:rsidR="00974130" w:rsidRPr="006D0917" w:rsidRDefault="00390588" w:rsidP="00CC4CEB">
          <w:pPr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Objet "/>
              <w:id w:val="757870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C4CEB">
                <w:rPr>
                  <w:rFonts w:cs="Arial"/>
                  <w:color w:val="FFFFFF" w:themeColor="background1"/>
                  <w:sz w:val="32"/>
                  <w:szCs w:val="32"/>
                </w:rPr>
                <w:t>420-</w:t>
              </w:r>
              <w:r w:rsidR="009E46DA">
                <w:rPr>
                  <w:rFonts w:cs="Arial"/>
                  <w:color w:val="FFFFFF" w:themeColor="background1"/>
                  <w:sz w:val="32"/>
                  <w:szCs w:val="32"/>
                </w:rPr>
                <w:t>4</w:t>
              </w:r>
              <w:r w:rsidR="00167863">
                <w:rPr>
                  <w:rFonts w:cs="Arial"/>
                  <w:color w:val="FFFFFF" w:themeColor="background1"/>
                  <w:sz w:val="32"/>
                  <w:szCs w:val="32"/>
                </w:rPr>
                <w:t>D6</w:t>
              </w:r>
            </w:sdtContent>
          </w:sdt>
          <w:r w:rsidR="00974130" w:rsidRPr="006D0917">
            <w:rPr>
              <w:color w:val="FFFFFF" w:themeColor="background1"/>
              <w:lang w:val="fr-FR"/>
            </w:rPr>
            <w:fldChar w:fldCharType="begin"/>
          </w:r>
          <w:r w:rsidR="00974130" w:rsidRPr="006D0917">
            <w:rPr>
              <w:color w:val="FFFFFF" w:themeColor="background1"/>
              <w:lang w:val="fr-FR"/>
            </w:rPr>
            <w:instrText xml:space="preserve"> SET  "Exercice Ponctuel 1"  \* MERGEFORMAT </w:instrText>
          </w:r>
          <w:r w:rsidR="00974130" w:rsidRPr="006D0917">
            <w:rPr>
              <w:color w:val="FFFFFF" w:themeColor="background1"/>
              <w:lang w:val="fr-FR"/>
            </w:rPr>
            <w:fldChar w:fldCharType="end"/>
          </w:r>
        </w:p>
      </w:tc>
      <w:tc>
        <w:tcPr>
          <w:tcW w:w="6318" w:type="dxa"/>
          <w:shd w:val="clear" w:color="auto" w:fill="0D0D0D" w:themeFill="text1" w:themeFillTint="F2"/>
          <w:vAlign w:val="center"/>
        </w:tcPr>
        <w:p w14:paraId="4D89028F" w14:textId="070E09FF" w:rsidR="00974130" w:rsidRPr="006D0917" w:rsidRDefault="00390588" w:rsidP="00CC4CEB">
          <w:pPr>
            <w:jc w:val="right"/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Titre "/>
              <w:id w:val="5882873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C4CEB">
                <w:rPr>
                  <w:rFonts w:cs="Arial"/>
                  <w:color w:val="FFFFFF" w:themeColor="background1"/>
                  <w:sz w:val="32"/>
                  <w:szCs w:val="32"/>
                </w:rPr>
                <w:t xml:space="preserve">Exercice </w:t>
              </w:r>
              <w:r w:rsidR="00EB6274">
                <w:rPr>
                  <w:rFonts w:cs="Arial"/>
                  <w:color w:val="FFFFFF" w:themeColor="background1"/>
                  <w:sz w:val="32"/>
                  <w:szCs w:val="32"/>
                </w:rPr>
                <w:t>10</w:t>
              </w:r>
            </w:sdtContent>
          </w:sdt>
        </w:p>
      </w:tc>
    </w:tr>
  </w:tbl>
  <w:p w14:paraId="131B69B6" w14:textId="77777777" w:rsidR="00974130" w:rsidRDefault="009741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85423"/>
    <w:multiLevelType w:val="hybridMultilevel"/>
    <w:tmpl w:val="068447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055F8"/>
    <w:multiLevelType w:val="multilevel"/>
    <w:tmpl w:val="202A76FE"/>
    <w:name w:val="Numérotation Modules2222222322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1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Titre2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Titre3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pStyle w:val="Titre4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83" w:hanging="567"/>
      </w:pPr>
      <w:rPr>
        <w:rFonts w:hint="default"/>
      </w:rPr>
    </w:lvl>
  </w:abstractNum>
  <w:abstractNum w:abstractNumId="2" w15:restartNumberingAfterBreak="0">
    <w:nsid w:val="6C3048B5"/>
    <w:multiLevelType w:val="hybridMultilevel"/>
    <w:tmpl w:val="F508E86E"/>
    <w:lvl w:ilvl="0" w:tplc="EAA444E4">
      <w:start w:val="1"/>
      <w:numFmt w:val="bullet"/>
      <w:pStyle w:val="paraPuc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15BCC"/>
    <w:multiLevelType w:val="hybridMultilevel"/>
    <w:tmpl w:val="C7BC2A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84516">
    <w:abstractNumId w:val="1"/>
  </w:num>
  <w:num w:numId="2" w16cid:durableId="1894194756">
    <w:abstractNumId w:val="2"/>
  </w:num>
  <w:num w:numId="3" w16cid:durableId="1124229541">
    <w:abstractNumId w:val="1"/>
  </w:num>
  <w:num w:numId="4" w16cid:durableId="1308167519">
    <w:abstractNumId w:val="3"/>
  </w:num>
  <w:num w:numId="5" w16cid:durableId="24445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8E6"/>
    <w:rsid w:val="00051270"/>
    <w:rsid w:val="00060222"/>
    <w:rsid w:val="000937C0"/>
    <w:rsid w:val="000A6FC0"/>
    <w:rsid w:val="000E187B"/>
    <w:rsid w:val="00105C0D"/>
    <w:rsid w:val="00136BFB"/>
    <w:rsid w:val="00167863"/>
    <w:rsid w:val="001E0DAB"/>
    <w:rsid w:val="001E61F1"/>
    <w:rsid w:val="002136DD"/>
    <w:rsid w:val="00213EA2"/>
    <w:rsid w:val="00216E17"/>
    <w:rsid w:val="00253788"/>
    <w:rsid w:val="0029062E"/>
    <w:rsid w:val="002D4DD7"/>
    <w:rsid w:val="002E4A02"/>
    <w:rsid w:val="002E6371"/>
    <w:rsid w:val="00312385"/>
    <w:rsid w:val="003178E6"/>
    <w:rsid w:val="00354FA7"/>
    <w:rsid w:val="00376070"/>
    <w:rsid w:val="00390588"/>
    <w:rsid w:val="00392396"/>
    <w:rsid w:val="003B5DF4"/>
    <w:rsid w:val="00446FC3"/>
    <w:rsid w:val="00450B4F"/>
    <w:rsid w:val="00485B63"/>
    <w:rsid w:val="00497C8B"/>
    <w:rsid w:val="004A1F34"/>
    <w:rsid w:val="004A6132"/>
    <w:rsid w:val="004B7E72"/>
    <w:rsid w:val="004C66A2"/>
    <w:rsid w:val="00505CC2"/>
    <w:rsid w:val="005073DA"/>
    <w:rsid w:val="00521A05"/>
    <w:rsid w:val="0053281A"/>
    <w:rsid w:val="00561B2E"/>
    <w:rsid w:val="00597A3B"/>
    <w:rsid w:val="005B1D79"/>
    <w:rsid w:val="005D6E67"/>
    <w:rsid w:val="005F6BD6"/>
    <w:rsid w:val="00611081"/>
    <w:rsid w:val="00675153"/>
    <w:rsid w:val="00681125"/>
    <w:rsid w:val="006956CC"/>
    <w:rsid w:val="006D06E3"/>
    <w:rsid w:val="006E12FC"/>
    <w:rsid w:val="006F6061"/>
    <w:rsid w:val="00703BCF"/>
    <w:rsid w:val="00712151"/>
    <w:rsid w:val="00714FB3"/>
    <w:rsid w:val="007940FE"/>
    <w:rsid w:val="00796379"/>
    <w:rsid w:val="007C32ED"/>
    <w:rsid w:val="007D1C65"/>
    <w:rsid w:val="00846679"/>
    <w:rsid w:val="0086669E"/>
    <w:rsid w:val="00895760"/>
    <w:rsid w:val="008A6F1E"/>
    <w:rsid w:val="008C03F7"/>
    <w:rsid w:val="008E2C93"/>
    <w:rsid w:val="008F075A"/>
    <w:rsid w:val="009305BA"/>
    <w:rsid w:val="00974130"/>
    <w:rsid w:val="00990A3C"/>
    <w:rsid w:val="009C2EEE"/>
    <w:rsid w:val="009C2F77"/>
    <w:rsid w:val="009E12A6"/>
    <w:rsid w:val="009E46DA"/>
    <w:rsid w:val="00A10001"/>
    <w:rsid w:val="00A46EE5"/>
    <w:rsid w:val="00A9540E"/>
    <w:rsid w:val="00AA2C16"/>
    <w:rsid w:val="00AC355C"/>
    <w:rsid w:val="00AC4827"/>
    <w:rsid w:val="00AF36EA"/>
    <w:rsid w:val="00AF55BD"/>
    <w:rsid w:val="00B30691"/>
    <w:rsid w:val="00B60D04"/>
    <w:rsid w:val="00B90E56"/>
    <w:rsid w:val="00BB0D8D"/>
    <w:rsid w:val="00BE1239"/>
    <w:rsid w:val="00C04F22"/>
    <w:rsid w:val="00C70AF5"/>
    <w:rsid w:val="00CB1CE1"/>
    <w:rsid w:val="00CC4CEB"/>
    <w:rsid w:val="00D46352"/>
    <w:rsid w:val="00D916C8"/>
    <w:rsid w:val="00D965EB"/>
    <w:rsid w:val="00DE7AD2"/>
    <w:rsid w:val="00E178D7"/>
    <w:rsid w:val="00E85E02"/>
    <w:rsid w:val="00E90F6C"/>
    <w:rsid w:val="00EA7A6A"/>
    <w:rsid w:val="00EB6274"/>
    <w:rsid w:val="00F00A58"/>
    <w:rsid w:val="00F83860"/>
    <w:rsid w:val="00F855D5"/>
    <w:rsid w:val="00FB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E1CB7"/>
  <w15:docId w15:val="{653FA803-75FF-42FF-BBDE-361C88C5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79"/>
    <w:rPr>
      <w:rFonts w:ascii="Verdana" w:hAnsi="Verdana"/>
    </w:rPr>
  </w:style>
  <w:style w:type="paragraph" w:styleId="Titre1">
    <w:name w:val="heading 1"/>
    <w:basedOn w:val="Normal"/>
    <w:next w:val="Normal"/>
    <w:link w:val="Titre1Car"/>
    <w:qFormat/>
    <w:rsid w:val="00521A05"/>
    <w:pPr>
      <w:numPr>
        <w:ilvl w:val="1"/>
        <w:numId w:val="1"/>
      </w:numPr>
      <w:jc w:val="left"/>
      <w:outlineLvl w:val="0"/>
    </w:pPr>
    <w:rPr>
      <w:rFonts w:eastAsia="Times New Roman" w:cs="Arial"/>
      <w:b/>
      <w:noProof/>
      <w:sz w:val="28"/>
      <w:szCs w:val="28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1E61F1"/>
    <w:pPr>
      <w:numPr>
        <w:ilvl w:val="2"/>
        <w:numId w:val="1"/>
      </w:numPr>
      <w:outlineLvl w:val="1"/>
    </w:pPr>
    <w:rPr>
      <w:rFonts w:eastAsia="Times New Roman" w:cs="Arial"/>
      <w:b/>
      <w:bCs/>
      <w:sz w:val="24"/>
      <w:szCs w:val="24"/>
      <w:lang w:eastAsia="fr-FR"/>
    </w:rPr>
  </w:style>
  <w:style w:type="paragraph" w:styleId="Titre3">
    <w:name w:val="heading 3"/>
    <w:basedOn w:val="Titre4"/>
    <w:next w:val="Normal"/>
    <w:link w:val="Titre3Car"/>
    <w:qFormat/>
    <w:rsid w:val="001E61F1"/>
    <w:pPr>
      <w:numPr>
        <w:ilvl w:val="3"/>
      </w:numPr>
      <w:tabs>
        <w:tab w:val="left" w:pos="1418"/>
      </w:tabs>
      <w:outlineLvl w:val="2"/>
    </w:pPr>
  </w:style>
  <w:style w:type="paragraph" w:styleId="Titre4">
    <w:name w:val="heading 4"/>
    <w:basedOn w:val="Normal"/>
    <w:next w:val="Normal"/>
    <w:link w:val="Titre4Car"/>
    <w:unhideWhenUsed/>
    <w:qFormat/>
    <w:rsid w:val="001E61F1"/>
    <w:pPr>
      <w:keepNext/>
      <w:keepLines/>
      <w:numPr>
        <w:ilvl w:val="4"/>
        <w:numId w:val="1"/>
      </w:numPr>
      <w:outlineLvl w:val="3"/>
    </w:pPr>
    <w:rPr>
      <w:rFonts w:eastAsiaTheme="majorEastAsia" w:cstheme="majorBidi"/>
      <w:b/>
      <w:bCs/>
      <w:iCs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1A05"/>
    <w:rPr>
      <w:rFonts w:ascii="Verdana" w:eastAsia="Times New Roman" w:hAnsi="Verdana" w:cs="Arial"/>
      <w:b/>
      <w:noProof/>
      <w:sz w:val="28"/>
      <w:szCs w:val="28"/>
      <w:lang w:val="fr-FR" w:eastAsia="fr-FR"/>
    </w:rPr>
  </w:style>
  <w:style w:type="character" w:customStyle="1" w:styleId="Titre2Car">
    <w:name w:val="Titre 2 Car"/>
    <w:basedOn w:val="Policepardfaut"/>
    <w:link w:val="Titre2"/>
    <w:rsid w:val="001E61F1"/>
    <w:rPr>
      <w:rFonts w:ascii="Verdana" w:eastAsia="Times New Roman" w:hAnsi="Verdana" w:cs="Arial"/>
      <w:b/>
      <w:b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paragraph" w:customStyle="1" w:styleId="paraPuce">
    <w:name w:val="paraPuce"/>
    <w:basedOn w:val="Normal"/>
    <w:link w:val="paraPuceCar"/>
    <w:qFormat/>
    <w:rsid w:val="001E61F1"/>
    <w:pPr>
      <w:numPr>
        <w:numId w:val="2"/>
      </w:numPr>
      <w:spacing w:before="60" w:after="60"/>
    </w:pPr>
    <w:rPr>
      <w:rFonts w:eastAsia="Times New Roman" w:cs="Arial"/>
      <w:lang w:eastAsia="fr-FR"/>
    </w:rPr>
  </w:style>
  <w:style w:type="character" w:customStyle="1" w:styleId="paraPuceCar">
    <w:name w:val="paraPuce Car"/>
    <w:basedOn w:val="Policepardfaut"/>
    <w:link w:val="paraPuce"/>
    <w:rsid w:val="001E61F1"/>
    <w:rPr>
      <w:rFonts w:ascii="Verdana" w:eastAsia="Times New Roman" w:hAnsi="Verdana" w:cs="Arial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46FC3"/>
    <w:pPr>
      <w:ind w:left="221"/>
    </w:pPr>
  </w:style>
  <w:style w:type="paragraph" w:customStyle="1" w:styleId="code">
    <w:name w:val="code"/>
    <w:basedOn w:val="Normal"/>
    <w:link w:val="codeCar"/>
    <w:qFormat/>
    <w:rsid w:val="00167863"/>
    <w:rPr>
      <w:rFonts w:ascii="Consolas" w:hAnsi="Consolas" w:cs="Consolas"/>
      <w:noProof/>
      <w:szCs w:val="20"/>
    </w:rPr>
  </w:style>
  <w:style w:type="character" w:customStyle="1" w:styleId="codeCar">
    <w:name w:val="code Car"/>
    <w:basedOn w:val="Policepardfaut"/>
    <w:link w:val="code"/>
    <w:rsid w:val="00167863"/>
    <w:rPr>
      <w:rFonts w:ascii="Consolas" w:hAnsi="Consolas" w:cs="Consolas"/>
      <w:noProof/>
      <w:szCs w:val="20"/>
    </w:rPr>
  </w:style>
  <w:style w:type="paragraph" w:styleId="En-tte">
    <w:name w:val="header"/>
    <w:basedOn w:val="Normal"/>
    <w:link w:val="En-tt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974130"/>
    <w:rPr>
      <w:rFonts w:ascii="Verdana" w:hAnsi="Verdana"/>
    </w:rPr>
  </w:style>
  <w:style w:type="paragraph" w:styleId="Pieddepage">
    <w:name w:val="footer"/>
    <w:basedOn w:val="Normal"/>
    <w:link w:val="Pieddepag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4130"/>
    <w:rPr>
      <w:rFonts w:ascii="Verdana" w:hAnsi="Verdana"/>
    </w:rPr>
  </w:style>
  <w:style w:type="table" w:styleId="Grilledutableau">
    <w:name w:val="Table Grid"/>
    <w:basedOn w:val="TableauNormal"/>
    <w:rsid w:val="00974130"/>
    <w:pPr>
      <w:jc w:val="left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74130"/>
    <w:rPr>
      <w:color w:val="808080"/>
    </w:rPr>
  </w:style>
  <w:style w:type="character" w:styleId="Hyperlien">
    <w:name w:val="Hyperlink"/>
    <w:basedOn w:val="Policepardfaut"/>
    <w:uiPriority w:val="99"/>
    <w:unhideWhenUsed/>
    <w:rsid w:val="00703BC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0B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B4F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123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1239"/>
    <w:rPr>
      <w:rFonts w:ascii="Verdana" w:hAnsi="Verdan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1239"/>
    <w:rPr>
      <w:vertAlign w:val="superscript"/>
    </w:rPr>
  </w:style>
  <w:style w:type="paragraph" w:styleId="Paragraphedeliste">
    <w:name w:val="List Paragraph"/>
    <w:basedOn w:val="Normal"/>
    <w:uiPriority w:val="34"/>
    <w:rsid w:val="008E2C9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FB0F42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4A1F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1234567-ex10.azurewebsites.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lachance\OneDrive\Documents\Templates\Exercic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0C02D-8866-43F5-AD45-B56294AA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Exercice.dotx</Template>
  <TotalTime>294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8</vt:lpstr>
      <vt:lpstr>Exercice 01</vt:lpstr>
    </vt:vector>
  </TitlesOfParts>
  <Company>Collège Maisonneuve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10</dc:title>
  <dc:subject>420-4D6</dc:subject>
  <dc:creator>glachance@cmaisonneuve.qc.ca</dc:creator>
  <cp:lastModifiedBy>Lachance, Guillaume</cp:lastModifiedBy>
  <cp:revision>18</cp:revision>
  <cp:lastPrinted>2024-04-18T02:04:00Z</cp:lastPrinted>
  <dcterms:created xsi:type="dcterms:W3CDTF">2025-04-06T21:47:00Z</dcterms:created>
  <dcterms:modified xsi:type="dcterms:W3CDTF">2025-04-14T01:21:00Z</dcterms:modified>
</cp:coreProperties>
</file>